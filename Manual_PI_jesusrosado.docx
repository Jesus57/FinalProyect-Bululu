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3E4373" w:rsidP="00D70D02">
      <w:pPr>
        <w:rPr>
          <w:noProof/>
        </w:rPr>
      </w:pPr>
      <w:r w:rsidRPr="00FE7B41">
        <w:rPr>
          <w:noProof/>
          <w:lang w:eastAsia="es-ES"/>
        </w:rPr>
        <w:drawing>
          <wp:anchor distT="0" distB="0" distL="114300" distR="114300" simplePos="0" relativeHeight="251657215" behindDoc="1" locked="0" layoutInCell="1" allowOverlap="1" wp14:anchorId="515153E7" wp14:editId="380CB157">
            <wp:simplePos x="0" y="0"/>
            <wp:positionH relativeFrom="page">
              <wp:align>right</wp:align>
            </wp:positionH>
            <wp:positionV relativeFrom="paragraph">
              <wp:posOffset>-927735</wp:posOffset>
            </wp:positionV>
            <wp:extent cx="7600950" cy="6689090"/>
            <wp:effectExtent l="0" t="0" r="0" b="0"/>
            <wp:wrapNone/>
            <wp:docPr id="9" name="Imagen 9" descr="C:\Users\Jesu\Documents\Clase\wordpres\proyectoAJbululu\img\413f1f82c813681f066bed1238fc3b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u\Documents\Clase\wordpres\proyectoAJbululu\img\413f1f82c813681f066bed1238fc3b9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66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B41" w:rsidRPr="00FE7B41">
        <w:rPr>
          <w:noProof/>
          <w:lang w:eastAsia="es-ES"/>
        </w:rPr>
        <w:drawing>
          <wp:anchor distT="0" distB="0" distL="114300" distR="114300" simplePos="0" relativeHeight="251656190" behindDoc="1" locked="0" layoutInCell="1" allowOverlap="1" wp14:anchorId="3FF970F5" wp14:editId="5F6F4A82">
            <wp:simplePos x="0" y="0"/>
            <wp:positionH relativeFrom="page">
              <wp:align>left</wp:align>
            </wp:positionH>
            <wp:positionV relativeFrom="paragraph">
              <wp:posOffset>-927736</wp:posOffset>
            </wp:positionV>
            <wp:extent cx="7321830" cy="4638675"/>
            <wp:effectExtent l="0" t="0" r="6985" b="0"/>
            <wp:wrapNone/>
            <wp:docPr id="10" name="Imagen 10" descr="C:\Users\Jesu\Documents\Clase\wordpres\proyectoAJbululu\img\i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su\Documents\Clase\wordpres\proyectoAJbululu\img\ima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553" cy="465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B4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318866" wp14:editId="3A4A849A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57150" t="38100" r="80645" b="8699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ED22D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" fillcolor="#9cccdc [2103]" strokecolor="#66b2ca [3207]" strokeweight="1pt">
                <v:fill color2="#eff7f9 [343]" rotate="t" angle="180" colors="0 #a9d5e6;9830f #c0e0ed;1 #f4f9fb" focus="100%" type="gradient"/>
                <v:shadow on="t" color="black" opacity="28270f" origin=",.5" offset="0"/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-594</wp:posOffset>
                      </wp:positionH>
                      <wp:positionV relativeFrom="paragraph">
                        <wp:posOffset>2812</wp:posOffset>
                      </wp:positionV>
                      <wp:extent cx="3528695" cy="2707574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7075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526023" w:rsidRDefault="00A45545" w:rsidP="00D077E9">
                                  <w:pPr>
                                    <w:pStyle w:val="Ttulo"/>
                                    <w:spacing w:after="0"/>
                                    <w:rPr>
                                      <w:szCs w:val="72"/>
                                      <w:lang w:bidi="es-ES"/>
                                    </w:rPr>
                                  </w:pPr>
                                  <w:r w:rsidRPr="00526023">
                                    <w:rPr>
                                      <w:szCs w:val="72"/>
                                      <w:lang w:bidi="es-ES"/>
                                    </w:rPr>
                                    <w:t>Manual de usuario de</w:t>
                                  </w:r>
                                  <w:r w:rsidR="00AE6D3A" w:rsidRPr="00526023">
                                    <w:rPr>
                                      <w:szCs w:val="72"/>
                                      <w:lang w:bidi="es-ES"/>
                                    </w:rPr>
                                    <w:t xml:space="preserve"> </w:t>
                                  </w:r>
                                  <w:r w:rsidRPr="00526023">
                                    <w:rPr>
                                      <w:szCs w:val="72"/>
                                      <w:lang w:bidi="es-ES"/>
                                    </w:rPr>
                                    <w:t>Proyecto I</w:t>
                                  </w:r>
                                  <w:r w:rsidR="00AE6D3A" w:rsidRPr="00526023">
                                    <w:rPr>
                                      <w:szCs w:val="72"/>
                                      <w:lang w:bidi="es-ES"/>
                                    </w:rPr>
                                    <w:t>ntegrado</w:t>
                                  </w:r>
                                </w:p>
                                <w:p w:rsidR="00FE7B41" w:rsidRPr="00526023" w:rsidRDefault="00FE7B41" w:rsidP="00D077E9">
                                  <w:pPr>
                                    <w:pStyle w:val="Ttulo"/>
                                    <w:spacing w:after="0"/>
                                    <w:rPr>
                                      <w:szCs w:val="72"/>
                                    </w:rPr>
                                  </w:pPr>
                                  <w:r w:rsidRPr="00526023">
                                    <w:rPr>
                                      <w:szCs w:val="72"/>
                                    </w:rPr>
                                    <w:t>AJBULULÚ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-.05pt;margin-top:.2pt;width:277.85pt;height:21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" filled="f" stroked="f" strokeweight=".5pt">
                      <v:textbox>
                        <w:txbxContent>
                          <w:p w:rsidR="00D077E9" w:rsidRPr="00526023" w:rsidRDefault="00A45545" w:rsidP="00D077E9">
                            <w:pPr>
                              <w:pStyle w:val="Ttulo"/>
                              <w:spacing w:after="0"/>
                              <w:rPr>
                                <w:szCs w:val="72"/>
                                <w:lang w:bidi="es-ES"/>
                              </w:rPr>
                            </w:pPr>
                            <w:r w:rsidRPr="00526023">
                              <w:rPr>
                                <w:szCs w:val="72"/>
                                <w:lang w:bidi="es-ES"/>
                              </w:rPr>
                              <w:t>Manual de usuario de</w:t>
                            </w:r>
                            <w:r w:rsidR="00AE6D3A" w:rsidRPr="00526023">
                              <w:rPr>
                                <w:szCs w:val="72"/>
                                <w:lang w:bidi="es-ES"/>
                              </w:rPr>
                              <w:t xml:space="preserve"> </w:t>
                            </w:r>
                            <w:r w:rsidRPr="00526023">
                              <w:rPr>
                                <w:szCs w:val="72"/>
                                <w:lang w:bidi="es-ES"/>
                              </w:rPr>
                              <w:t>Proyecto I</w:t>
                            </w:r>
                            <w:r w:rsidR="00AE6D3A" w:rsidRPr="00526023">
                              <w:rPr>
                                <w:szCs w:val="72"/>
                                <w:lang w:bidi="es-ES"/>
                              </w:rPr>
                              <w:t>ntegrado</w:t>
                            </w:r>
                          </w:p>
                          <w:p w:rsidR="00FE7B41" w:rsidRPr="00526023" w:rsidRDefault="00FE7B41" w:rsidP="00D077E9">
                            <w:pPr>
                              <w:pStyle w:val="Ttulo"/>
                              <w:spacing w:after="0"/>
                              <w:rPr>
                                <w:szCs w:val="72"/>
                              </w:rPr>
                            </w:pPr>
                            <w:r w:rsidRPr="00526023">
                              <w:rPr>
                                <w:szCs w:val="72"/>
                              </w:rPr>
                              <w:t>AJBULULÚ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FE7B41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1858052</wp:posOffset>
                      </wp:positionV>
                      <wp:extent cx="1390918" cy="0"/>
                      <wp:effectExtent l="0" t="19050" r="19050" b="1905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92CA96" id="Conector recto 5" o:spid="_x0000_s1026" alt="divisor de texto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46.3pt" to="109.4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" strokecolor="#082a75 [3215]" strokeweight="3pt"/>
                  </w:pict>
                </mc:Fallback>
              </mc:AlternateContent>
            </w: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3A86EA19E7314043B2BF1B7A5F856033"/>
              </w:placeholder>
              <w15:appearance w15:val="hidden"/>
            </w:sdtPr>
            <w:sdtEndPr/>
            <w:sdtContent>
              <w:p w:rsidR="00526023" w:rsidRDefault="00526023" w:rsidP="00AB02A7">
                <w:pPr>
                  <w:rPr>
                    <w:noProof/>
                  </w:rPr>
                </w:pPr>
              </w:p>
              <w:p w:rsidR="00526023" w:rsidRDefault="00526023" w:rsidP="00AB02A7">
                <w:pPr>
                  <w:rPr>
                    <w:noProof/>
                  </w:rPr>
                </w:pPr>
              </w:p>
              <w:p w:rsidR="00526023" w:rsidRDefault="00526023" w:rsidP="00AB02A7">
                <w:pPr>
                  <w:rPr>
                    <w:noProof/>
                  </w:rPr>
                </w:pPr>
              </w:p>
              <w:p w:rsidR="00526023" w:rsidRDefault="00526023" w:rsidP="00AB02A7">
                <w:pPr>
                  <w:rPr>
                    <w:noProof/>
                  </w:rPr>
                </w:pPr>
                <w:r w:rsidRPr="00D86945">
                  <w:rPr>
                    <w:noProof/>
                    <w:sz w:val="10"/>
                    <w:szCs w:val="10"/>
                    <w:lang w:eastAsia="es-ES"/>
                  </w:rPr>
                  <mc:AlternateContent>
                    <mc:Choice Requires="wps">
                      <w:drawing>
                        <wp:inline distT="0" distB="0" distL="0" distR="0" wp14:anchorId="24DDE800" wp14:editId="701A133A">
                          <wp:extent cx="1493949" cy="0"/>
                          <wp:effectExtent l="0" t="19050" r="30480" b="19050"/>
                          <wp:docPr id="6" name="Conector recto 6" descr="divisor de texto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493949" cy="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line w14:anchorId="4C83D862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    <w10:anchorlock/>
                        </v:line>
                      </w:pict>
                    </mc:Fallback>
                  </mc:AlternateContent>
                </w:r>
              </w:p>
              <w:p w:rsidR="00526023" w:rsidRDefault="00526023" w:rsidP="00AB02A7">
                <w:pPr>
                  <w:rPr>
                    <w:noProof/>
                  </w:rPr>
                </w:pPr>
              </w:p>
              <w:p w:rsidR="00D077E9" w:rsidRDefault="00FE7B4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Web de AJBULULÚ</w:t>
                </w:r>
              </w:p>
            </w:sdtContent>
          </w:sdt>
          <w:p w:rsidR="00D077E9" w:rsidRDefault="00FE7B41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Creada</w:t>
            </w:r>
            <w:r w:rsidR="00D077E9" w:rsidRPr="00B231E5">
              <w:rPr>
                <w:noProof/>
                <w:lang w:bidi="es-ES"/>
              </w:rPr>
              <w:t xml:space="preserve">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FF8C6768177C469A8D1A75EE3B7D977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noProof/>
                  </w:rPr>
                  <w:t>Jesus Rosado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FE7B41">
      <w:pPr>
        <w:spacing w:after="20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1.1pt;margin-top:560.55pt;width:120.35pt;height:117.95pt;z-index:251662336;mso-position-horizontal-relative:text;mso-position-vertical-relative:text;mso-width-relative:page;mso-height-relative:page">
            <v:imagedata r:id="rId10" o:title="ppblanco" cropbottom="1520f" cropleft="217f"/>
          </v:shape>
        </w:pict>
      </w:r>
      <w:r w:rsidR="00AB02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144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D077E9" w:rsidRDefault="00615E88" w:rsidP="00D077E9">
      <w:pPr>
        <w:pStyle w:val="Ttulo1"/>
        <w:rPr>
          <w:noProof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50630C02" wp14:editId="02D07EAC">
                <wp:simplePos x="0" y="0"/>
                <wp:positionH relativeFrom="column">
                  <wp:posOffset>-843742</wp:posOffset>
                </wp:positionH>
                <wp:positionV relativeFrom="page">
                  <wp:align>top</wp:align>
                </wp:positionV>
                <wp:extent cx="8461614" cy="10675917"/>
                <wp:effectExtent l="0" t="0" r="0" b="0"/>
                <wp:wrapNone/>
                <wp:docPr id="11" name="Rectángulo 11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4" cy="1067591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87ABD" id="Rectángulo 11" o:spid="_x0000_s1026" alt="rectángulo de color" style="position:absolute;margin-left:-66.45pt;margin-top:0;width:666.25pt;height:840.6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" fillcolor="#d2f1ef [662]" stroked="f" strokeweight="2pt">
                <w10:wrap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83FA0" wp14:editId="4EFDBE88">
                <wp:simplePos x="0" y="0"/>
                <wp:positionH relativeFrom="margin">
                  <wp:posOffset>11282</wp:posOffset>
                </wp:positionH>
                <wp:positionV relativeFrom="margin">
                  <wp:posOffset>-310218</wp:posOffset>
                </wp:positionV>
                <wp:extent cx="6357668" cy="61974"/>
                <wp:effectExtent l="0" t="0" r="5080" b="0"/>
                <wp:wrapNone/>
                <wp:docPr id="13" name="Rectángulo 13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68" cy="619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825F2" id="Rectángulo 13" o:spid="_x0000_s1026" alt="rectángulo de color" style="position:absolute;margin-left:.9pt;margin-top:-24.45pt;width:500.6pt;height:4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" fillcolor="#a6e4df [1305]" stroked="f">
                <w10:wrap anchorx="margin" anchory="margin"/>
              </v:rect>
            </w:pict>
          </mc:Fallback>
        </mc:AlternateContent>
      </w:r>
      <w:r w:rsidR="003E4373">
        <w:rPr>
          <w:noProof/>
          <w:lang w:bidi="es-ES"/>
        </w:rPr>
        <w:t>ÍNDICE</w:t>
      </w:r>
    </w:p>
    <w:p w:rsidR="003E4373" w:rsidRDefault="003E4373" w:rsidP="002D284C">
      <w:pPr>
        <w:pStyle w:val="Ttulo3"/>
        <w:rPr>
          <w:noProof/>
        </w:rPr>
      </w:pPr>
      <w:r>
        <w:rPr>
          <w:noProof/>
        </w:rPr>
        <w:t xml:space="preserve">1.- </w:t>
      </w:r>
      <w:r w:rsidR="00A45545">
        <w:rPr>
          <w:noProof/>
        </w:rPr>
        <w:t>Introducción</w:t>
      </w:r>
    </w:p>
    <w:p w:rsidR="00DA6F40" w:rsidRDefault="003E4373" w:rsidP="003E4373">
      <w:pPr>
        <w:pStyle w:val="Contenido"/>
        <w:rPr>
          <w:noProof/>
        </w:rPr>
      </w:pPr>
      <w:r>
        <w:rPr>
          <w:noProof/>
        </w:rPr>
        <w:tab/>
        <w:t>1.1.-Introducción y breve descripci</w:t>
      </w:r>
      <w:r w:rsidR="00A45545">
        <w:rPr>
          <w:noProof/>
        </w:rPr>
        <w:t>ón de este manual</w:t>
      </w:r>
    </w:p>
    <w:p w:rsidR="00DA6F40" w:rsidRDefault="00DA6F40" w:rsidP="00DA6F40">
      <w:pPr>
        <w:pStyle w:val="Ttulo3"/>
        <w:rPr>
          <w:noProof/>
        </w:rPr>
      </w:pPr>
    </w:p>
    <w:p w:rsidR="00DA6F40" w:rsidRDefault="00DA6F40" w:rsidP="00DA6F40">
      <w:pPr>
        <w:pStyle w:val="Ttulo3"/>
        <w:rPr>
          <w:noProof/>
        </w:rPr>
      </w:pPr>
      <w:r>
        <w:rPr>
          <w:noProof/>
        </w:rPr>
        <w:t>2</w:t>
      </w:r>
      <w:r>
        <w:rPr>
          <w:noProof/>
        </w:rPr>
        <w:t xml:space="preserve">.- </w:t>
      </w:r>
      <w:r>
        <w:rPr>
          <w:noProof/>
        </w:rPr>
        <w:t>Administración de la página</w:t>
      </w:r>
    </w:p>
    <w:p w:rsidR="00CD415C" w:rsidRDefault="00DA6F40" w:rsidP="00DA6F40">
      <w:pPr>
        <w:pStyle w:val="Contenido"/>
        <w:rPr>
          <w:noProof/>
        </w:rPr>
      </w:pPr>
      <w:r>
        <w:rPr>
          <w:noProof/>
        </w:rPr>
        <w:tab/>
      </w:r>
      <w:r w:rsidR="00CD415C">
        <w:rPr>
          <w:noProof/>
        </w:rPr>
        <w:t>2.1.- Creación y edición de páginas</w:t>
      </w:r>
    </w:p>
    <w:p w:rsidR="00CD415C" w:rsidRDefault="00DA6F40" w:rsidP="00CD415C">
      <w:pPr>
        <w:pStyle w:val="Contenido"/>
        <w:ind w:firstLine="720"/>
        <w:rPr>
          <w:noProof/>
        </w:rPr>
      </w:pPr>
      <w:r>
        <w:rPr>
          <w:noProof/>
        </w:rPr>
        <w:t>2</w:t>
      </w:r>
      <w:r w:rsidR="00CD415C">
        <w:rPr>
          <w:noProof/>
        </w:rPr>
        <w:t>.2</w:t>
      </w:r>
      <w:r>
        <w:rPr>
          <w:noProof/>
        </w:rPr>
        <w:t>.-</w:t>
      </w:r>
      <w:r>
        <w:rPr>
          <w:noProof/>
        </w:rPr>
        <w:t xml:space="preserve"> Administración de usuarios</w:t>
      </w:r>
    </w:p>
    <w:p w:rsidR="00DA6F40" w:rsidRDefault="00DA6F40" w:rsidP="00DA6F40">
      <w:pPr>
        <w:pStyle w:val="Contenido"/>
        <w:rPr>
          <w:noProof/>
        </w:rPr>
      </w:pPr>
      <w:r>
        <w:rPr>
          <w:noProof/>
        </w:rPr>
        <w:tab/>
      </w:r>
      <w:r w:rsidR="00CD415C">
        <w:rPr>
          <w:noProof/>
        </w:rPr>
        <w:t>2.3</w:t>
      </w:r>
      <w:r>
        <w:rPr>
          <w:noProof/>
        </w:rPr>
        <w:t xml:space="preserve">.- </w:t>
      </w:r>
      <w:r w:rsidR="00526023">
        <w:rPr>
          <w:noProof/>
        </w:rPr>
        <w:t>Supervisión de comentarios</w:t>
      </w:r>
    </w:p>
    <w:p w:rsidR="00D6620C" w:rsidRDefault="00D6620C" w:rsidP="003E4373">
      <w:pPr>
        <w:pStyle w:val="Contenido"/>
        <w:rPr>
          <w:noProof/>
        </w:rPr>
      </w:pPr>
    </w:p>
    <w:p w:rsidR="002D284C" w:rsidRDefault="00DA6F40" w:rsidP="00D6620C">
      <w:pPr>
        <w:pStyle w:val="Ttulo3"/>
        <w:rPr>
          <w:noProof/>
        </w:rPr>
      </w:pPr>
      <w:r>
        <w:rPr>
          <w:noProof/>
        </w:rPr>
        <w:t>3</w:t>
      </w:r>
      <w:r w:rsidR="002D284C">
        <w:rPr>
          <w:noProof/>
        </w:rPr>
        <w:t>.-</w:t>
      </w:r>
      <w:r w:rsidR="00A45545">
        <w:rPr>
          <w:noProof/>
        </w:rPr>
        <w:t>Tienda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</w:r>
      <w:r w:rsidR="00DA6F40">
        <w:rPr>
          <w:noProof/>
        </w:rPr>
        <w:t>3</w:t>
      </w:r>
      <w:r>
        <w:rPr>
          <w:noProof/>
        </w:rPr>
        <w:t>.1.-</w:t>
      </w:r>
      <w:r w:rsidR="00A45545">
        <w:rPr>
          <w:noProof/>
        </w:rPr>
        <w:t>Gestión de productos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</w:r>
      <w:r w:rsidR="00DA6F40">
        <w:rPr>
          <w:noProof/>
        </w:rPr>
        <w:t>3</w:t>
      </w:r>
      <w:r>
        <w:rPr>
          <w:noProof/>
        </w:rPr>
        <w:t>.2.-</w:t>
      </w:r>
      <w:r w:rsidR="00DA6F40">
        <w:rPr>
          <w:noProof/>
        </w:rPr>
        <w:t>Tramitación</w:t>
      </w:r>
      <w:r w:rsidR="00A45545">
        <w:rPr>
          <w:noProof/>
        </w:rPr>
        <w:t xml:space="preserve"> de pedidos</w:t>
      </w:r>
    </w:p>
    <w:p w:rsidR="00E24FD6" w:rsidRDefault="00E24FD6" w:rsidP="003E4373">
      <w:pPr>
        <w:pStyle w:val="Contenido"/>
        <w:rPr>
          <w:noProof/>
        </w:rPr>
      </w:pPr>
      <w:r>
        <w:rPr>
          <w:noProof/>
        </w:rPr>
        <w:tab/>
        <w:t>3.3.-Exportación de pedidos</w:t>
      </w:r>
      <w:bookmarkStart w:id="0" w:name="_GoBack"/>
      <w:bookmarkEnd w:id="0"/>
    </w:p>
    <w:p w:rsidR="00A45545" w:rsidRDefault="00A45545" w:rsidP="003E4373">
      <w:pPr>
        <w:pStyle w:val="Contenido"/>
        <w:rPr>
          <w:noProof/>
        </w:rPr>
      </w:pPr>
      <w:r>
        <w:rPr>
          <w:noProof/>
        </w:rPr>
        <w:tab/>
      </w:r>
      <w:r w:rsidR="00DA6F40">
        <w:rPr>
          <w:noProof/>
        </w:rPr>
        <w:t>3</w:t>
      </w:r>
      <w:r w:rsidR="00E24FD6">
        <w:rPr>
          <w:noProof/>
        </w:rPr>
        <w:t>.4</w:t>
      </w:r>
      <w:r>
        <w:rPr>
          <w:noProof/>
        </w:rPr>
        <w:t>.-</w:t>
      </w:r>
      <w:r w:rsidR="00DA6F40">
        <w:rPr>
          <w:noProof/>
        </w:rPr>
        <w:t>Ajustes de la tienda</w:t>
      </w:r>
    </w:p>
    <w:p w:rsidR="00DA6F40" w:rsidRDefault="00DA6F40" w:rsidP="003E4373">
      <w:pPr>
        <w:pStyle w:val="Contenido"/>
        <w:rPr>
          <w:noProof/>
        </w:rPr>
      </w:pPr>
      <w:r>
        <w:rPr>
          <w:noProof/>
        </w:rPr>
        <w:tab/>
        <w:t>3</w:t>
      </w:r>
      <w:r w:rsidR="00E24FD6">
        <w:rPr>
          <w:noProof/>
        </w:rPr>
        <w:t>.5</w:t>
      </w:r>
      <w:r>
        <w:rPr>
          <w:noProof/>
        </w:rPr>
        <w:t xml:space="preserve">.-Informes </w:t>
      </w:r>
    </w:p>
    <w:p w:rsidR="00D6620C" w:rsidRDefault="00D6620C" w:rsidP="003E4373">
      <w:pPr>
        <w:pStyle w:val="Contenido"/>
        <w:rPr>
          <w:noProof/>
        </w:rPr>
      </w:pPr>
    </w:p>
    <w:p w:rsidR="00D6620C" w:rsidRDefault="00DA6F40" w:rsidP="00D6620C">
      <w:pPr>
        <w:pStyle w:val="Ttulo3"/>
        <w:rPr>
          <w:noProof/>
        </w:rPr>
      </w:pPr>
      <w:r>
        <w:rPr>
          <w:noProof/>
        </w:rPr>
        <w:t>4</w:t>
      </w:r>
      <w:r w:rsidR="00D6620C">
        <w:rPr>
          <w:noProof/>
        </w:rPr>
        <w:t xml:space="preserve">.- </w:t>
      </w:r>
      <w:r>
        <w:rPr>
          <w:noProof/>
        </w:rPr>
        <w:t>Blog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</w:r>
      <w:r w:rsidR="00DA6F40">
        <w:rPr>
          <w:noProof/>
        </w:rPr>
        <w:t>4.1.-Creación de usuario editor</w:t>
      </w:r>
    </w:p>
    <w:p w:rsidR="00DA6F40" w:rsidRDefault="00DA6F40" w:rsidP="003E4373">
      <w:pPr>
        <w:pStyle w:val="Contenido"/>
        <w:rPr>
          <w:noProof/>
        </w:rPr>
      </w:pPr>
      <w:r>
        <w:rPr>
          <w:noProof/>
        </w:rPr>
        <w:tab/>
        <w:t>4.2.-Gestión, creación y modificación de entradas</w:t>
      </w:r>
    </w:p>
    <w:p w:rsidR="00D6620C" w:rsidRDefault="00D6620C" w:rsidP="003E4373">
      <w:pPr>
        <w:pStyle w:val="Contenido"/>
        <w:rPr>
          <w:noProof/>
        </w:rPr>
      </w:pPr>
    </w:p>
    <w:p w:rsidR="00D6620C" w:rsidRDefault="00DA6F40" w:rsidP="00D6620C">
      <w:pPr>
        <w:pStyle w:val="Ttulo3"/>
        <w:rPr>
          <w:noProof/>
        </w:rPr>
      </w:pPr>
      <w:r>
        <w:rPr>
          <w:noProof/>
        </w:rPr>
        <w:t>5</w:t>
      </w:r>
      <w:r w:rsidR="00D6620C">
        <w:rPr>
          <w:noProof/>
        </w:rPr>
        <w:t>.-</w:t>
      </w:r>
      <w:r w:rsidR="00526023">
        <w:rPr>
          <w:noProof/>
        </w:rPr>
        <w:t xml:space="preserve"> Migración del sitio web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</w:r>
      <w:r w:rsidR="00DA6F40">
        <w:rPr>
          <w:noProof/>
        </w:rPr>
        <w:t>5</w:t>
      </w:r>
      <w:r>
        <w:rPr>
          <w:noProof/>
        </w:rPr>
        <w:t>.1.-</w:t>
      </w:r>
      <w:r w:rsidR="00526023">
        <w:rPr>
          <w:noProof/>
        </w:rPr>
        <w:t>Importación y exportación</w:t>
      </w:r>
    </w:p>
    <w:p w:rsidR="00D6620C" w:rsidRDefault="00D6620C" w:rsidP="003E4373">
      <w:pPr>
        <w:pStyle w:val="Contenido"/>
        <w:rPr>
          <w:noProof/>
        </w:rPr>
      </w:pPr>
      <w:r>
        <w:rPr>
          <w:noProof/>
        </w:rPr>
        <w:tab/>
      </w:r>
      <w:r w:rsidR="00DA6F40">
        <w:rPr>
          <w:noProof/>
        </w:rPr>
        <w:t>5</w:t>
      </w:r>
      <w:r w:rsidR="00526023">
        <w:rPr>
          <w:noProof/>
        </w:rPr>
        <w:t>.2.-Copias de seguridad</w:t>
      </w:r>
    </w:p>
    <w:p w:rsidR="00615E88" w:rsidRDefault="00615E88" w:rsidP="00476084">
      <w:pPr>
        <w:pStyle w:val="Contenido"/>
        <w:rPr>
          <w:noProof/>
        </w:rPr>
      </w:pPr>
    </w:p>
    <w:p w:rsidR="00615E88" w:rsidRDefault="00615E88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:rsidR="00D6620C" w:rsidRPr="00D70D02" w:rsidRDefault="00D6620C" w:rsidP="003E4373">
      <w:pPr>
        <w:pStyle w:val="Contenido"/>
        <w:rPr>
          <w:noProof/>
        </w:rPr>
      </w:pPr>
    </w:p>
    <w:sectPr w:rsidR="00D6620C" w:rsidRPr="00D70D02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C82" w:rsidRDefault="00AE3C82">
      <w:r>
        <w:separator/>
      </w:r>
    </w:p>
    <w:p w:rsidR="00AE3C82" w:rsidRDefault="00AE3C82"/>
  </w:endnote>
  <w:endnote w:type="continuationSeparator" w:id="0">
    <w:p w:rsidR="00AE3C82" w:rsidRDefault="00AE3C82">
      <w:r>
        <w:continuationSeparator/>
      </w:r>
    </w:p>
    <w:p w:rsidR="00AE3C82" w:rsidRDefault="00AE3C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E24FD6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C82" w:rsidRDefault="00AE3C82">
      <w:r>
        <w:separator/>
      </w:r>
    </w:p>
    <w:p w:rsidR="00AE3C82" w:rsidRDefault="00AE3C82"/>
  </w:footnote>
  <w:footnote w:type="continuationSeparator" w:id="0">
    <w:p w:rsidR="00AE3C82" w:rsidRDefault="00AE3C82">
      <w:r>
        <w:continuationSeparator/>
      </w:r>
    </w:p>
    <w:p w:rsidR="00AE3C82" w:rsidRDefault="00AE3C8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3D4"/>
    <w:multiLevelType w:val="hybridMultilevel"/>
    <w:tmpl w:val="7C4277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5ABC"/>
    <w:multiLevelType w:val="hybridMultilevel"/>
    <w:tmpl w:val="9698EB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41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D284C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4373"/>
    <w:rsid w:val="004110DE"/>
    <w:rsid w:val="0044085A"/>
    <w:rsid w:val="00476084"/>
    <w:rsid w:val="004B21A5"/>
    <w:rsid w:val="004E5FEE"/>
    <w:rsid w:val="005037F0"/>
    <w:rsid w:val="00516A86"/>
    <w:rsid w:val="00526023"/>
    <w:rsid w:val="005275F6"/>
    <w:rsid w:val="00572102"/>
    <w:rsid w:val="005F1BB0"/>
    <w:rsid w:val="00615E88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45545"/>
    <w:rsid w:val="00A532F3"/>
    <w:rsid w:val="00A8489E"/>
    <w:rsid w:val="00AB02A7"/>
    <w:rsid w:val="00AC29F3"/>
    <w:rsid w:val="00AE3C82"/>
    <w:rsid w:val="00AE6D3A"/>
    <w:rsid w:val="00B231E5"/>
    <w:rsid w:val="00BC55C4"/>
    <w:rsid w:val="00C02B87"/>
    <w:rsid w:val="00C4086D"/>
    <w:rsid w:val="00CA1896"/>
    <w:rsid w:val="00CB5B28"/>
    <w:rsid w:val="00CD415C"/>
    <w:rsid w:val="00CF5371"/>
    <w:rsid w:val="00D0323A"/>
    <w:rsid w:val="00D0559F"/>
    <w:rsid w:val="00D064B5"/>
    <w:rsid w:val="00D077E9"/>
    <w:rsid w:val="00D42CB7"/>
    <w:rsid w:val="00D5413D"/>
    <w:rsid w:val="00D570A9"/>
    <w:rsid w:val="00D6620C"/>
    <w:rsid w:val="00D70D02"/>
    <w:rsid w:val="00D770C7"/>
    <w:rsid w:val="00D86945"/>
    <w:rsid w:val="00D90290"/>
    <w:rsid w:val="00DA6F40"/>
    <w:rsid w:val="00DC706A"/>
    <w:rsid w:val="00DD152F"/>
    <w:rsid w:val="00DE213F"/>
    <w:rsid w:val="00DF027C"/>
    <w:rsid w:val="00E00A32"/>
    <w:rsid w:val="00E22ACD"/>
    <w:rsid w:val="00E24FD6"/>
    <w:rsid w:val="00E620B0"/>
    <w:rsid w:val="00E81B40"/>
    <w:rsid w:val="00EF4CD6"/>
    <w:rsid w:val="00EF555B"/>
    <w:rsid w:val="00F027BB"/>
    <w:rsid w:val="00F11DCF"/>
    <w:rsid w:val="00F162EA"/>
    <w:rsid w:val="00F52D27"/>
    <w:rsid w:val="00F83527"/>
    <w:rsid w:val="00FD583F"/>
    <w:rsid w:val="00FD7488"/>
    <w:rsid w:val="00FE7B41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9537D54A-B20D-48BA-8A5D-02E67D95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2D28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3E43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5"/>
    <w:rsid w:val="002D284C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86EA19E7314043B2BF1B7A5F856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ACA51-9E33-4FF8-A974-09E590ED0F15}"/>
      </w:docPartPr>
      <w:docPartBody>
        <w:p w:rsidR="00000000" w:rsidRDefault="00E447DD">
          <w:pPr>
            <w:pStyle w:val="3A86EA19E7314043B2BF1B7A5F856033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FF8C6768177C469A8D1A75EE3B7D9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3E71A-AD37-4C1A-9EEC-66AF57132445}"/>
      </w:docPartPr>
      <w:docPartBody>
        <w:p w:rsidR="00000000" w:rsidRDefault="00E447DD">
          <w:pPr>
            <w:pStyle w:val="FF8C6768177C469A8D1A75EE3B7D9775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DD"/>
    <w:rsid w:val="00E4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877B7890F843417EB3A4E5984EC26B61">
    <w:name w:val="877B7890F843417EB3A4E5984EC26B61"/>
  </w:style>
  <w:style w:type="paragraph" w:customStyle="1" w:styleId="3A86EA19E7314043B2BF1B7A5F856033">
    <w:name w:val="3A86EA19E7314043B2BF1B7A5F856033"/>
  </w:style>
  <w:style w:type="paragraph" w:customStyle="1" w:styleId="FF8C6768177C469A8D1A75EE3B7D9775">
    <w:name w:val="FF8C6768177C469A8D1A75EE3B7D9775"/>
  </w:style>
  <w:style w:type="paragraph" w:customStyle="1" w:styleId="93FF3AA80998477CB7A1CBC51F000678">
    <w:name w:val="93FF3AA80998477CB7A1CBC51F000678"/>
  </w:style>
  <w:style w:type="paragraph" w:customStyle="1" w:styleId="32B12BF682784907A25704BDCD9F88F0">
    <w:name w:val="32B12BF682784907A25704BDCD9F88F0"/>
  </w:style>
  <w:style w:type="paragraph" w:customStyle="1" w:styleId="CACE6E5891824DCCADD66F06D4FF03F2">
    <w:name w:val="CACE6E5891824DCCADD66F06D4FF03F2"/>
  </w:style>
  <w:style w:type="paragraph" w:customStyle="1" w:styleId="8F10295D74904FC6BD3C58085463C91D">
    <w:name w:val="8F10295D74904FC6BD3C58085463C91D"/>
  </w:style>
  <w:style w:type="paragraph" w:customStyle="1" w:styleId="DB7D1B719F144856BFCEF35E6AD0BAE0">
    <w:name w:val="DB7D1B719F144856BFCEF35E6AD0B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Jesus Rosado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68</TotalTime>
  <Pages>3</Pages>
  <Words>94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</dc:creator>
  <cp:keywords/>
  <cp:lastModifiedBy>Jesu</cp:lastModifiedBy>
  <cp:revision>4</cp:revision>
  <cp:lastPrinted>2006-08-01T17:47:00Z</cp:lastPrinted>
  <dcterms:created xsi:type="dcterms:W3CDTF">2021-05-31T17:27:00Z</dcterms:created>
  <dcterms:modified xsi:type="dcterms:W3CDTF">2021-05-31T18:41:00Z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