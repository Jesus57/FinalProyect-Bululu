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77453C" w:rsidP="00D70D02">
      <w:pPr>
        <w:rPr>
          <w:noProof/>
        </w:rPr>
      </w:pPr>
      <w:r w:rsidRPr="00FE7B41">
        <w:rPr>
          <w:noProof/>
          <w:lang w:eastAsia="es-ES"/>
        </w:rPr>
        <w:drawing>
          <wp:anchor distT="0" distB="0" distL="114300" distR="114300" simplePos="0" relativeHeight="251657215" behindDoc="1" locked="0" layoutInCell="1" allowOverlap="1" wp14:anchorId="39729325" wp14:editId="7B83BAF8">
            <wp:simplePos x="0" y="0"/>
            <wp:positionH relativeFrom="page">
              <wp:align>right</wp:align>
            </wp:positionH>
            <wp:positionV relativeFrom="paragraph">
              <wp:posOffset>-927810</wp:posOffset>
            </wp:positionV>
            <wp:extent cx="7600950" cy="6689090"/>
            <wp:effectExtent l="0" t="0" r="0" b="0"/>
            <wp:wrapNone/>
            <wp:docPr id="9" name="Imagen 9" descr="C:\Users\Jesu\Documents\Clase\wordpres\proyectoAJbululu\img\413f1f82c813681f066bed1238fc3b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su\Documents\Clase\wordpres\proyectoAJbululu\img\413f1f82c813681f066bed1238fc3b9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668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B4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1E3D58" wp14:editId="04243403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57150" t="38100" r="80645" b="86995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FD58A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" fillcolor="#9cccdc [2103]" strokecolor="#66b2ca [3207]" strokeweight="1pt">
                <v:fill color2="#eff7f9 [343]" rotate="t" angle="180" colors="0 #a9d5e6;9830f #c0e0ed;1 #f4f9fb" focus="100%" type="gradient"/>
                <v:shadow on="t" color="black" opacity="28270f" origin=",.5" offset="0"/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7BEBFECC" wp14:editId="279AE2A7">
                      <wp:extent cx="3528695" cy="217170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171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Default="00FE7B41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Memoria de Proyecto Integrado</w:t>
                                  </w:r>
                                </w:p>
                                <w:p w:rsidR="00FE7B41" w:rsidRPr="00D86945" w:rsidRDefault="00FE7B41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t>AJBULULÚ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BEBFEC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" filled="f" stroked="f" strokeweight=".5pt">
                      <v:textbox>
                        <w:txbxContent>
                          <w:p w:rsidR="00D077E9" w:rsidRDefault="00FE7B41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Memoria de Proyecto Integrado</w:t>
                            </w:r>
                          </w:p>
                          <w:p w:rsidR="00FE7B41" w:rsidRPr="00D86945" w:rsidRDefault="00FE7B41" w:rsidP="00D077E9">
                            <w:pPr>
                              <w:pStyle w:val="Ttulo"/>
                              <w:spacing w:after="0"/>
                            </w:pPr>
                            <w:r>
                              <w:t>AJBULULÚ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FE7B41" w:rsidP="00AB02A7">
            <w:pPr>
              <w:rPr>
                <w:noProof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7BF5F4F5" wp14:editId="25C36878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5263432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es-ES"/>
              </w:rPr>
              <mc:AlternateContent>
                <mc:Choice Requires="wps">
                  <w:drawing>
                    <wp:inline distT="0" distB="0" distL="0" distR="0" wp14:anchorId="548B9B09" wp14:editId="0AC78123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D61B36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722949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3A86EA19E7314043B2BF1B7A5F856033"/>
                </w:placeholder>
                <w15:appearance w15:val="hidden"/>
              </w:sdtPr>
              <w:sdtEndPr/>
              <w:sdtContent>
                <w:r w:rsidR="00FE7B41">
                  <w:rPr>
                    <w:noProof/>
                  </w:rPr>
                  <w:t>Web de AJBULULÚ</w:t>
                </w:r>
              </w:sdtContent>
            </w:sdt>
          </w:p>
          <w:p w:rsidR="00D077E9" w:rsidRDefault="00FE7B41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w:t>Creada</w:t>
            </w:r>
            <w:r w:rsidR="00D077E9" w:rsidRPr="00B231E5">
              <w:rPr>
                <w:noProof/>
                <w:lang w:bidi="es-ES"/>
              </w:rPr>
              <w:t xml:space="preserve">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FF8C6768177C469A8D1A75EE3B7D977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rPr>
                    <w:noProof/>
                  </w:rPr>
                  <w:t>Jesus Rosado</w:t>
                </w:r>
              </w:sdtContent>
            </w:sdt>
          </w:p>
          <w:p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722949">
      <w:pPr>
        <w:spacing w:after="200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81.1pt;margin-top:560.55pt;width:120.35pt;height:117.95pt;z-index:251662336;mso-position-horizontal-relative:text;mso-position-vertical-relative:text;mso-width-relative:page;mso-height-relative:page">
            <v:imagedata r:id="rId9" o:title="ppblanco" cropbottom="1520f" cropleft="217f"/>
          </v:shape>
        </w:pict>
      </w:r>
      <w:r w:rsidR="00AB02A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9B59A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:rsidR="00D077E9" w:rsidRDefault="00615E88" w:rsidP="00D077E9">
      <w:pPr>
        <w:pStyle w:val="Ttulo1"/>
        <w:rPr>
          <w:noProof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50630C02" wp14:editId="02D07EAC">
                <wp:simplePos x="0" y="0"/>
                <wp:positionH relativeFrom="column">
                  <wp:posOffset>-843742</wp:posOffset>
                </wp:positionH>
                <wp:positionV relativeFrom="page">
                  <wp:align>top</wp:align>
                </wp:positionV>
                <wp:extent cx="8461614" cy="10675917"/>
                <wp:effectExtent l="0" t="0" r="0" b="0"/>
                <wp:wrapNone/>
                <wp:docPr id="11" name="Rectángulo 11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614" cy="1067591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BEF99" id="Rectángulo 11" o:spid="_x0000_s1026" alt="rectángulo de color" style="position:absolute;margin-left:-66.45pt;margin-top:0;width:666.25pt;height:840.6pt;z-index:-251661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" fillcolor="#d2f1ef [662]" stroked="f" strokeweight="2pt">
                <w10:wrap anchory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883FA0" wp14:editId="4EFDBE88">
                <wp:simplePos x="0" y="0"/>
                <wp:positionH relativeFrom="margin">
                  <wp:posOffset>11282</wp:posOffset>
                </wp:positionH>
                <wp:positionV relativeFrom="margin">
                  <wp:posOffset>-310218</wp:posOffset>
                </wp:positionV>
                <wp:extent cx="6357668" cy="61974"/>
                <wp:effectExtent l="0" t="0" r="5080" b="0"/>
                <wp:wrapNone/>
                <wp:docPr id="13" name="Rectángulo 13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68" cy="6197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DE23E" id="Rectángulo 13" o:spid="_x0000_s1026" alt="rectángulo de color" style="position:absolute;margin-left:.9pt;margin-top:-24.45pt;width:500.6pt;height:4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" fillcolor="#a6e4df [1305]" stroked="f">
                <w10:wrap anchorx="margin" anchory="margin"/>
              </v:rect>
            </w:pict>
          </mc:Fallback>
        </mc:AlternateContent>
      </w:r>
      <w:r w:rsidR="003E4373">
        <w:rPr>
          <w:noProof/>
          <w:lang w:bidi="es-ES"/>
        </w:rPr>
        <w:t>ÍNDICE</w:t>
      </w:r>
    </w:p>
    <w:p w:rsidR="003E4373" w:rsidRDefault="003E4373" w:rsidP="002D284C">
      <w:pPr>
        <w:pStyle w:val="Ttulo3"/>
        <w:rPr>
          <w:noProof/>
        </w:rPr>
      </w:pPr>
      <w:r>
        <w:rPr>
          <w:noProof/>
        </w:rPr>
        <w:t>1.- Análisis y explicación del proyecto</w:t>
      </w:r>
    </w:p>
    <w:p w:rsidR="003E4373" w:rsidRDefault="003E4373" w:rsidP="003E4373">
      <w:pPr>
        <w:pStyle w:val="Contenido"/>
        <w:rPr>
          <w:noProof/>
        </w:rPr>
      </w:pPr>
      <w:r>
        <w:rPr>
          <w:noProof/>
        </w:rPr>
        <w:tab/>
        <w:t>1.1.-Introducción y breve descripción del proyecto</w:t>
      </w:r>
    </w:p>
    <w:p w:rsidR="003E4373" w:rsidRDefault="003E4373" w:rsidP="003E4373">
      <w:pPr>
        <w:pStyle w:val="Contenido"/>
        <w:rPr>
          <w:noProof/>
        </w:rPr>
      </w:pPr>
      <w:r>
        <w:rPr>
          <w:noProof/>
        </w:rPr>
        <w:tab/>
        <w:t>1.2.-</w:t>
      </w:r>
      <w:r w:rsidR="002D284C">
        <w:rPr>
          <w:noProof/>
        </w:rPr>
        <w:t>Objetivos y finalidad del programa</w:t>
      </w:r>
    </w:p>
    <w:p w:rsidR="00D6620C" w:rsidRDefault="00D6620C" w:rsidP="003E4373">
      <w:pPr>
        <w:pStyle w:val="Contenido"/>
        <w:rPr>
          <w:noProof/>
        </w:rPr>
      </w:pPr>
    </w:p>
    <w:p w:rsidR="002D284C" w:rsidRDefault="002D284C" w:rsidP="00D6620C">
      <w:pPr>
        <w:pStyle w:val="Ttulo3"/>
        <w:rPr>
          <w:noProof/>
        </w:rPr>
      </w:pPr>
      <w:r>
        <w:rPr>
          <w:noProof/>
        </w:rPr>
        <w:t>2.-</w:t>
      </w:r>
      <w:r w:rsidR="00D6620C">
        <w:rPr>
          <w:noProof/>
        </w:rPr>
        <w:t>Planificación</w:t>
      </w:r>
    </w:p>
    <w:p w:rsidR="00D6620C" w:rsidRDefault="00D6620C" w:rsidP="003E4373">
      <w:pPr>
        <w:pStyle w:val="Contenido"/>
        <w:rPr>
          <w:noProof/>
        </w:rPr>
      </w:pPr>
      <w:r>
        <w:rPr>
          <w:noProof/>
        </w:rPr>
        <w:tab/>
        <w:t>2.1.-Tecnologías usadas</w:t>
      </w:r>
    </w:p>
    <w:p w:rsidR="00D6620C" w:rsidRDefault="00D6620C" w:rsidP="003E4373">
      <w:pPr>
        <w:pStyle w:val="Contenido"/>
        <w:rPr>
          <w:noProof/>
        </w:rPr>
      </w:pPr>
      <w:r>
        <w:rPr>
          <w:noProof/>
        </w:rPr>
        <w:tab/>
        <w:t>2.2.-Ejecución y desarrollo del proyecto</w:t>
      </w:r>
    </w:p>
    <w:p w:rsidR="00D6620C" w:rsidRDefault="00D6620C" w:rsidP="003E4373">
      <w:pPr>
        <w:pStyle w:val="Contenido"/>
        <w:rPr>
          <w:noProof/>
        </w:rPr>
      </w:pPr>
    </w:p>
    <w:p w:rsidR="00D6620C" w:rsidRDefault="00D6620C" w:rsidP="00D6620C">
      <w:pPr>
        <w:pStyle w:val="Ttulo3"/>
        <w:rPr>
          <w:noProof/>
        </w:rPr>
      </w:pPr>
      <w:r>
        <w:rPr>
          <w:noProof/>
        </w:rPr>
        <w:t>3.- Problemas y soluciones</w:t>
      </w:r>
    </w:p>
    <w:p w:rsidR="00D6620C" w:rsidRDefault="00D6620C" w:rsidP="003E4373">
      <w:pPr>
        <w:pStyle w:val="Contenido"/>
        <w:rPr>
          <w:noProof/>
        </w:rPr>
      </w:pPr>
      <w:r>
        <w:rPr>
          <w:noProof/>
        </w:rPr>
        <w:tab/>
        <w:t>3.1.- Problemas encontrados en el desarrollo y soluciones dadas</w:t>
      </w:r>
    </w:p>
    <w:p w:rsidR="00D6620C" w:rsidRDefault="00D6620C" w:rsidP="003E4373">
      <w:pPr>
        <w:pStyle w:val="Contenido"/>
        <w:rPr>
          <w:noProof/>
        </w:rPr>
      </w:pPr>
    </w:p>
    <w:p w:rsidR="00D6620C" w:rsidRDefault="00D6620C" w:rsidP="00D6620C">
      <w:pPr>
        <w:pStyle w:val="Ttulo3"/>
        <w:rPr>
          <w:noProof/>
        </w:rPr>
      </w:pPr>
      <w:r>
        <w:rPr>
          <w:noProof/>
        </w:rPr>
        <w:t>4.-Despliegue</w:t>
      </w:r>
    </w:p>
    <w:p w:rsidR="007F29A3" w:rsidRDefault="00D6620C" w:rsidP="003E4373">
      <w:pPr>
        <w:pStyle w:val="Contenido"/>
        <w:rPr>
          <w:noProof/>
        </w:rPr>
      </w:pPr>
      <w:r>
        <w:rPr>
          <w:noProof/>
        </w:rPr>
        <w:tab/>
        <w:t>4.1.-Tecnologías usadas en el despliegue final</w:t>
      </w:r>
    </w:p>
    <w:p w:rsidR="00D6620C" w:rsidRDefault="00D6620C" w:rsidP="003E4373">
      <w:pPr>
        <w:pStyle w:val="Contenido"/>
        <w:rPr>
          <w:noProof/>
        </w:rPr>
      </w:pPr>
    </w:p>
    <w:p w:rsidR="00D6620C" w:rsidRDefault="00D6620C" w:rsidP="003E4373">
      <w:pPr>
        <w:pStyle w:val="Contenido"/>
        <w:rPr>
          <w:noProof/>
        </w:rPr>
      </w:pPr>
      <w:r w:rsidRPr="00D6620C">
        <w:rPr>
          <w:rFonts w:asciiTheme="majorHAnsi" w:eastAsiaTheme="majorEastAsia" w:hAnsiTheme="majorHAnsi" w:cstheme="majorBidi"/>
          <w:b/>
          <w:noProof/>
          <w:color w:val="012639" w:themeColor="accent1" w:themeShade="7F"/>
          <w:sz w:val="24"/>
          <w:szCs w:val="24"/>
        </w:rPr>
        <w:t>5.- Revisión de los objetivos</w:t>
      </w:r>
    </w:p>
    <w:p w:rsidR="00D6620C" w:rsidRDefault="00D6620C" w:rsidP="00D6620C">
      <w:pPr>
        <w:pStyle w:val="Contenido"/>
        <w:ind w:firstLine="720"/>
        <w:rPr>
          <w:noProof/>
        </w:rPr>
      </w:pPr>
      <w:r>
        <w:rPr>
          <w:noProof/>
        </w:rPr>
        <w:t>5.1.-Grado de cumplimiento de los objetivos</w:t>
      </w:r>
    </w:p>
    <w:p w:rsidR="00D6620C" w:rsidRDefault="00D6620C" w:rsidP="003E4373">
      <w:pPr>
        <w:pStyle w:val="Contenido"/>
        <w:rPr>
          <w:noProof/>
        </w:rPr>
      </w:pPr>
    </w:p>
    <w:p w:rsidR="00D6620C" w:rsidRPr="00D6620C" w:rsidRDefault="00D6620C" w:rsidP="003E4373">
      <w:pPr>
        <w:pStyle w:val="Contenido"/>
        <w:rPr>
          <w:rFonts w:asciiTheme="majorHAnsi" w:eastAsiaTheme="majorEastAsia" w:hAnsiTheme="majorHAnsi" w:cstheme="majorBidi"/>
          <w:b/>
          <w:noProof/>
          <w:color w:val="012639" w:themeColor="accent1" w:themeShade="7F"/>
          <w:sz w:val="24"/>
          <w:szCs w:val="24"/>
        </w:rPr>
      </w:pPr>
      <w:r w:rsidRPr="00D6620C">
        <w:rPr>
          <w:rFonts w:asciiTheme="majorHAnsi" w:eastAsiaTheme="majorEastAsia" w:hAnsiTheme="majorHAnsi" w:cstheme="majorBidi"/>
          <w:b/>
          <w:noProof/>
          <w:color w:val="012639" w:themeColor="accent1" w:themeShade="7F"/>
          <w:sz w:val="24"/>
          <w:szCs w:val="24"/>
        </w:rPr>
        <w:t>6.- Conclusiones finales</w:t>
      </w:r>
    </w:p>
    <w:p w:rsidR="00D6620C" w:rsidRDefault="00D6620C" w:rsidP="003E4373">
      <w:pPr>
        <w:pStyle w:val="Contenido"/>
        <w:rPr>
          <w:noProof/>
        </w:rPr>
      </w:pPr>
      <w:r>
        <w:rPr>
          <w:noProof/>
        </w:rPr>
        <w:tab/>
        <w:t>6.1.-Conclusión de funcionalidad de la aplicación</w:t>
      </w:r>
    </w:p>
    <w:p w:rsidR="00615E88" w:rsidRDefault="00D6620C" w:rsidP="00615E88">
      <w:pPr>
        <w:pStyle w:val="Contenido"/>
        <w:rPr>
          <w:noProof/>
        </w:rPr>
      </w:pPr>
      <w:r>
        <w:rPr>
          <w:noProof/>
        </w:rPr>
        <w:tab/>
        <w:t>6.2.-Futuro del proyecto</w:t>
      </w:r>
    </w:p>
    <w:p w:rsidR="00615E88" w:rsidRDefault="00615E88">
      <w:pPr>
        <w:spacing w:after="200"/>
        <w:rPr>
          <w:b w:val="0"/>
          <w:noProof/>
        </w:rPr>
      </w:pPr>
      <w:r>
        <w:rPr>
          <w:noProof/>
        </w:rPr>
        <w:br w:type="page"/>
      </w:r>
    </w:p>
    <w:p w:rsidR="00D6620C" w:rsidRDefault="0082756C" w:rsidP="0082756C">
      <w:pPr>
        <w:pStyle w:val="Ttulo2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>Análisis y explicación del proyecto</w:t>
      </w:r>
    </w:p>
    <w:p w:rsidR="0082756C" w:rsidRDefault="0082756C" w:rsidP="0082756C">
      <w:pPr>
        <w:pStyle w:val="Ttulo4"/>
      </w:pPr>
      <w:r>
        <w:t>1.1.- Introducción y breve descripción del proyecto</w:t>
      </w:r>
    </w:p>
    <w:p w:rsidR="006F7F35" w:rsidRDefault="006F7F35" w:rsidP="003A3E60">
      <w:pPr>
        <w:pStyle w:val="Contenido"/>
      </w:pPr>
    </w:p>
    <w:p w:rsidR="002C7951" w:rsidRDefault="002C7951" w:rsidP="003A3E60">
      <w:pPr>
        <w:pStyle w:val="Contenido"/>
      </w:pPr>
      <w:r>
        <w:t>E</w:t>
      </w:r>
      <w:r w:rsidR="006F7F35">
        <w:t xml:space="preserve">ste proyecto desarrollará el portal web </w:t>
      </w:r>
      <w:r>
        <w:t>completo</w:t>
      </w:r>
      <w:r w:rsidR="006F7F35">
        <w:t xml:space="preserve"> </w:t>
      </w:r>
      <w:r w:rsidR="004F2B1E">
        <w:t>para</w:t>
      </w:r>
      <w:r w:rsidR="00ED032F">
        <w:t xml:space="preserve"> las necesidades de la </w:t>
      </w:r>
      <w:r w:rsidR="004F2B1E">
        <w:t>Asociación Juvenil Bululú</w:t>
      </w:r>
      <w:r>
        <w:t xml:space="preserve">, la cual es una organización que </w:t>
      </w:r>
      <w:r w:rsidR="004F2B1E">
        <w:t>se dedica a</w:t>
      </w:r>
      <w:r>
        <w:t xml:space="preserve"> la</w:t>
      </w:r>
      <w:r w:rsidR="004F2B1E">
        <w:t xml:space="preserve"> educación de</w:t>
      </w:r>
      <w:r>
        <w:t xml:space="preserve"> valores.</w:t>
      </w:r>
    </w:p>
    <w:p w:rsidR="002C7951" w:rsidRDefault="004F2B1E" w:rsidP="003A3E60">
      <w:pPr>
        <w:pStyle w:val="Contenido"/>
      </w:pPr>
      <w:r>
        <w:t>Bululú se autofinancia de muchas formas</w:t>
      </w:r>
      <w:r w:rsidR="002C7951">
        <w:t>,</w:t>
      </w:r>
      <w:r w:rsidR="00943925">
        <w:t xml:space="preserve"> de entre las cuales </w:t>
      </w:r>
      <w:r w:rsidRPr="00943925">
        <w:t>nos centraremos</w:t>
      </w:r>
      <w:r>
        <w:t xml:space="preserve"> en la venta de merchandising de la asociación</w:t>
      </w:r>
      <w:r w:rsidR="002C7951">
        <w:t>, la</w:t>
      </w:r>
      <w:r>
        <w:t xml:space="preserve"> cua</w:t>
      </w:r>
      <w:r w:rsidR="002C7951">
        <w:t xml:space="preserve">l siempre se ha hecho de forma </w:t>
      </w:r>
      <w:r>
        <w:t>presencial</w:t>
      </w:r>
      <w:r w:rsidR="002C7951">
        <w:t xml:space="preserve"> y en efectivo. </w:t>
      </w:r>
    </w:p>
    <w:p w:rsidR="004F2B1E" w:rsidRDefault="002C7951" w:rsidP="003A3E60">
      <w:pPr>
        <w:pStyle w:val="Contenido"/>
      </w:pPr>
      <w:r>
        <w:t>E</w:t>
      </w:r>
      <w:r w:rsidR="004F2B1E">
        <w:t xml:space="preserve">n este </w:t>
      </w:r>
      <w:r w:rsidR="00943925">
        <w:t>trabajo</w:t>
      </w:r>
      <w:r w:rsidR="004F2B1E">
        <w:t xml:space="preserve"> le ofreceremos una tienda para pasar esas ventas a formato online</w:t>
      </w:r>
      <w:r>
        <w:t>, además de ofrecer información de la asociación ya sea de forma directa (mediante una página fija) o en forma de blog actualizable.</w:t>
      </w:r>
    </w:p>
    <w:p w:rsidR="00943925" w:rsidRDefault="00943925" w:rsidP="003A3E60">
      <w:pPr>
        <w:pStyle w:val="Contenido"/>
      </w:pPr>
    </w:p>
    <w:p w:rsidR="00943925" w:rsidRDefault="00943925" w:rsidP="003A3E60">
      <w:pPr>
        <w:pStyle w:val="Contenido"/>
      </w:pPr>
    </w:p>
    <w:p w:rsidR="00943925" w:rsidRPr="00943925" w:rsidRDefault="00910FB2" w:rsidP="00943925">
      <w:pPr>
        <w:pStyle w:val="Ttulo4"/>
      </w:pPr>
      <w:r>
        <w:t>1.2.-</w:t>
      </w:r>
      <w:r w:rsidRPr="00910FB2">
        <w:t xml:space="preserve"> </w:t>
      </w:r>
      <w:r>
        <w:t>Objetivos y finalidad del programa</w:t>
      </w:r>
    </w:p>
    <w:p w:rsidR="00910FB2" w:rsidRDefault="00910FB2" w:rsidP="00910FB2"/>
    <w:p w:rsidR="00943925" w:rsidRDefault="00943925" w:rsidP="00943925">
      <w:pPr>
        <w:pStyle w:val="Contenido"/>
      </w:pPr>
      <w:r>
        <w:t>En este proyecto me he planteado los siguientes objetivos:</w:t>
      </w:r>
    </w:p>
    <w:p w:rsidR="00943925" w:rsidRDefault="00943925" w:rsidP="00910FB2"/>
    <w:p w:rsidR="004F2B1E" w:rsidRDefault="00943925" w:rsidP="004F2B1E">
      <w:pPr>
        <w:pStyle w:val="Contenido"/>
        <w:numPr>
          <w:ilvl w:val="0"/>
          <w:numId w:val="5"/>
        </w:numPr>
      </w:pPr>
      <w:r>
        <w:t>Crear</w:t>
      </w:r>
      <w:bookmarkStart w:id="0" w:name="_GoBack"/>
      <w:bookmarkEnd w:id="0"/>
      <w:r>
        <w:t xml:space="preserve"> una t</w:t>
      </w:r>
      <w:r w:rsidR="004F2B1E">
        <w:t>ienda online totalmente funcional que permita gestionar el inventario</w:t>
      </w:r>
      <w:r w:rsidR="00392F78">
        <w:t xml:space="preserve"> de los productos</w:t>
      </w:r>
    </w:p>
    <w:p w:rsidR="004F2B1E" w:rsidRDefault="00392F78" w:rsidP="004F2B1E">
      <w:pPr>
        <w:pStyle w:val="Contenido"/>
        <w:numPr>
          <w:ilvl w:val="0"/>
          <w:numId w:val="5"/>
        </w:numPr>
      </w:pPr>
      <w:r>
        <w:t>Que la página contenga toda la información principal de la asociación</w:t>
      </w:r>
    </w:p>
    <w:p w:rsidR="00392F78" w:rsidRDefault="00392F78" w:rsidP="004F2B1E">
      <w:pPr>
        <w:pStyle w:val="Contenido"/>
        <w:numPr>
          <w:ilvl w:val="0"/>
          <w:numId w:val="5"/>
        </w:numPr>
      </w:pPr>
      <w:r>
        <w:t>Acceso a sus redes sociales y sus distintos métodos de contacto</w:t>
      </w:r>
    </w:p>
    <w:p w:rsidR="00392F78" w:rsidRDefault="00392F78" w:rsidP="004F2B1E">
      <w:pPr>
        <w:pStyle w:val="Contenido"/>
        <w:numPr>
          <w:ilvl w:val="0"/>
          <w:numId w:val="5"/>
        </w:numPr>
      </w:pPr>
      <w:r>
        <w:t>Blog sobre las distintas actividades especiales, noticias y contenido que se crea oportuno subir</w:t>
      </w:r>
    </w:p>
    <w:p w:rsidR="00392F78" w:rsidRDefault="00392F78" w:rsidP="00392F78">
      <w:pPr>
        <w:pStyle w:val="Contenido"/>
      </w:pPr>
    </w:p>
    <w:p w:rsidR="00392F78" w:rsidRDefault="00392F78" w:rsidP="00392F78">
      <w:pPr>
        <w:pStyle w:val="Contenido"/>
      </w:pPr>
    </w:p>
    <w:p w:rsidR="00ED78C2" w:rsidRPr="002C7951" w:rsidRDefault="00ED78C2" w:rsidP="00ED78C2">
      <w:pPr>
        <w:pStyle w:val="Contenido"/>
        <w:rPr>
          <w:highlight w:val="yellow"/>
        </w:rPr>
      </w:pPr>
      <w:r w:rsidRPr="002C7951">
        <w:rPr>
          <w:highlight w:val="yellow"/>
        </w:rPr>
        <w:t>Tienda online</w:t>
      </w:r>
      <w:r w:rsidR="00ED0035" w:rsidRPr="002C7951">
        <w:rPr>
          <w:highlight w:val="yellow"/>
        </w:rPr>
        <w:t xml:space="preserve"> para el merchandising</w:t>
      </w:r>
    </w:p>
    <w:p w:rsidR="00ED78C2" w:rsidRPr="002C7951" w:rsidRDefault="00ED78C2" w:rsidP="00ED78C2">
      <w:pPr>
        <w:pStyle w:val="Contenido"/>
        <w:rPr>
          <w:highlight w:val="yellow"/>
        </w:rPr>
      </w:pPr>
      <w:r w:rsidRPr="002C7951">
        <w:rPr>
          <w:highlight w:val="yellow"/>
        </w:rPr>
        <w:t>Página informativa de la asociación y sus redes sociales</w:t>
      </w:r>
    </w:p>
    <w:p w:rsidR="00ED78C2" w:rsidRDefault="00ED78C2" w:rsidP="00ED78C2">
      <w:pPr>
        <w:pStyle w:val="Contenido"/>
      </w:pPr>
      <w:r w:rsidRPr="002C7951">
        <w:rPr>
          <w:highlight w:val="yellow"/>
        </w:rPr>
        <w:t>Blog sobre las actividades y noticias de la asociación</w:t>
      </w:r>
    </w:p>
    <w:p w:rsidR="00392F78" w:rsidRDefault="00392F78">
      <w:pPr>
        <w:spacing w:after="200"/>
        <w:rPr>
          <w:b w:val="0"/>
        </w:rPr>
      </w:pPr>
      <w:r>
        <w:br w:type="page"/>
      </w:r>
    </w:p>
    <w:p w:rsidR="00ED78C2" w:rsidRDefault="00ED78C2" w:rsidP="00ED78C2">
      <w:pPr>
        <w:pStyle w:val="Contenido"/>
      </w:pPr>
    </w:p>
    <w:p w:rsidR="00ED78C2" w:rsidRDefault="00ED78C2" w:rsidP="00ED78C2">
      <w:pPr>
        <w:pStyle w:val="Ttulo2"/>
        <w:numPr>
          <w:ilvl w:val="0"/>
          <w:numId w:val="3"/>
        </w:numPr>
        <w:rPr>
          <w:noProof/>
        </w:rPr>
      </w:pPr>
      <w:r>
        <w:rPr>
          <w:noProof/>
        </w:rPr>
        <w:t>Planificación</w:t>
      </w:r>
    </w:p>
    <w:p w:rsidR="00ED78C2" w:rsidRDefault="00ED78C2" w:rsidP="00ED78C2">
      <w:pPr>
        <w:pStyle w:val="Ttulo4"/>
      </w:pPr>
      <w:r>
        <w:t>2.1.- Tecnologías usadas</w:t>
      </w:r>
    </w:p>
    <w:p w:rsidR="000A398E" w:rsidRDefault="000A398E" w:rsidP="00737424">
      <w:pPr>
        <w:pStyle w:val="Contenido"/>
      </w:pPr>
    </w:p>
    <w:p w:rsidR="000A398E" w:rsidRDefault="000A398E" w:rsidP="00737424">
      <w:pPr>
        <w:pStyle w:val="Contenido"/>
      </w:pPr>
      <w:proofErr w:type="spellStart"/>
      <w:r>
        <w:t>Pos</w:t>
      </w:r>
      <w:proofErr w:type="spellEnd"/>
      <w:r>
        <w:t xml:space="preserve"> decir </w:t>
      </w:r>
      <w:proofErr w:type="spellStart"/>
      <w:r>
        <w:t>wordpress</w:t>
      </w:r>
      <w:proofErr w:type="spellEnd"/>
      <w:r>
        <w:t xml:space="preserve">, mención a los plugins </w:t>
      </w:r>
      <w:proofErr w:type="spellStart"/>
      <w:r>
        <w:t>mas</w:t>
      </w:r>
      <w:proofErr w:type="spellEnd"/>
      <w:r>
        <w:t xml:space="preserve"> importantes y los </w:t>
      </w:r>
      <w:proofErr w:type="gramStart"/>
      <w:r>
        <w:t>distintos hosting</w:t>
      </w:r>
      <w:proofErr w:type="gramEnd"/>
      <w:r>
        <w:t xml:space="preserve"> usados</w:t>
      </w:r>
    </w:p>
    <w:p w:rsidR="00392F78" w:rsidRDefault="00392F78" w:rsidP="00737424">
      <w:pPr>
        <w:pStyle w:val="Contenido"/>
      </w:pPr>
    </w:p>
    <w:p w:rsidR="00392F78" w:rsidRDefault="00392F78" w:rsidP="00392F78">
      <w:pPr>
        <w:pStyle w:val="Contenido"/>
      </w:pPr>
      <w:r>
        <w:t>A lo largo del desarrollo de la aplicación se ha pasado por varias tecnologías, aunque las destacables son:</w:t>
      </w:r>
    </w:p>
    <w:p w:rsidR="00392F78" w:rsidRDefault="00392F78" w:rsidP="00392F78">
      <w:pPr>
        <w:pStyle w:val="Contenido"/>
        <w:numPr>
          <w:ilvl w:val="0"/>
          <w:numId w:val="7"/>
        </w:numPr>
      </w:pPr>
      <w:r>
        <w:t>Wordpress cuyos plugins destacables son:</w:t>
      </w:r>
    </w:p>
    <w:p w:rsidR="00392F78" w:rsidRDefault="00392F78" w:rsidP="00392F78">
      <w:pPr>
        <w:pStyle w:val="Contenido"/>
        <w:numPr>
          <w:ilvl w:val="1"/>
          <w:numId w:val="7"/>
        </w:numPr>
      </w:pPr>
      <w:r>
        <w:t>Woocommerce, usado para la creación y gestión de la tienda</w:t>
      </w:r>
    </w:p>
    <w:p w:rsidR="00392F78" w:rsidRDefault="00392F78" w:rsidP="00392F78">
      <w:pPr>
        <w:pStyle w:val="Contenido"/>
        <w:numPr>
          <w:ilvl w:val="1"/>
          <w:numId w:val="7"/>
        </w:numPr>
      </w:pPr>
      <w:proofErr w:type="spellStart"/>
      <w:r>
        <w:t>Mailpoet</w:t>
      </w:r>
      <w:proofErr w:type="spellEnd"/>
      <w:r>
        <w:t xml:space="preserve">, </w:t>
      </w:r>
      <w:r w:rsidR="00FD43C7">
        <w:t>envío de correos electrónicos tanto para el registro de nuevos usuarios como para las nuevas noticias</w:t>
      </w:r>
    </w:p>
    <w:p w:rsidR="00392F78" w:rsidRDefault="00FD43C7" w:rsidP="00FD43C7">
      <w:pPr>
        <w:pStyle w:val="Contenido"/>
        <w:numPr>
          <w:ilvl w:val="1"/>
          <w:numId w:val="7"/>
        </w:numPr>
      </w:pPr>
      <w:proofErr w:type="spellStart"/>
      <w:r>
        <w:t>All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WP </w:t>
      </w:r>
      <w:proofErr w:type="spellStart"/>
      <w:r>
        <w:t>migration</w:t>
      </w:r>
      <w:proofErr w:type="spellEnd"/>
      <w:r>
        <w:t>, usado para las importación y exportación de local a los distintos hosting</w:t>
      </w:r>
    </w:p>
    <w:p w:rsidR="00FD43C7" w:rsidRDefault="00FD43C7" w:rsidP="00392F78">
      <w:pPr>
        <w:pStyle w:val="Contenido"/>
        <w:numPr>
          <w:ilvl w:val="0"/>
          <w:numId w:val="7"/>
        </w:numPr>
      </w:pPr>
      <w:proofErr w:type="spellStart"/>
      <w:r>
        <w:t>Infinityfree</w:t>
      </w:r>
      <w:proofErr w:type="spellEnd"/>
      <w:r>
        <w:t xml:space="preserve"> </w:t>
      </w:r>
    </w:p>
    <w:p w:rsidR="00FD43C7" w:rsidRDefault="00FD43C7" w:rsidP="00392F78">
      <w:pPr>
        <w:pStyle w:val="Contenido"/>
        <w:numPr>
          <w:ilvl w:val="0"/>
          <w:numId w:val="7"/>
        </w:numPr>
      </w:pPr>
      <w:r>
        <w:t>00webhost</w:t>
      </w:r>
    </w:p>
    <w:p w:rsidR="00FD43C7" w:rsidRPr="000A398E" w:rsidRDefault="00FD43C7" w:rsidP="00392F78">
      <w:pPr>
        <w:pStyle w:val="Contenido"/>
        <w:numPr>
          <w:ilvl w:val="0"/>
          <w:numId w:val="7"/>
        </w:numPr>
      </w:pPr>
      <w:r>
        <w:t>Ionos</w:t>
      </w:r>
    </w:p>
    <w:p w:rsidR="00ED78C2" w:rsidRPr="00ED78C2" w:rsidRDefault="00ED78C2" w:rsidP="00737424">
      <w:pPr>
        <w:pStyle w:val="Contenido"/>
      </w:pPr>
    </w:p>
    <w:p w:rsidR="00ED78C2" w:rsidRDefault="00ED78C2" w:rsidP="00ED78C2">
      <w:pPr>
        <w:pStyle w:val="Ttulo4"/>
      </w:pPr>
      <w:r>
        <w:t>2.2.- Ejecución y desarrollo del proyecto</w:t>
      </w:r>
    </w:p>
    <w:p w:rsidR="00737424" w:rsidRDefault="00737424" w:rsidP="00737424"/>
    <w:p w:rsidR="00737424" w:rsidRPr="00737424" w:rsidRDefault="00737424" w:rsidP="00737424">
      <w:pPr>
        <w:pStyle w:val="Contenido"/>
      </w:pPr>
      <w:r>
        <w:t>El paso de la idea principal, el proceso medio y el resultado final</w:t>
      </w:r>
    </w:p>
    <w:p w:rsidR="00ED78C2" w:rsidRPr="00ED78C2" w:rsidRDefault="00ED78C2" w:rsidP="00ED78C2"/>
    <w:p w:rsidR="00ED78C2" w:rsidRDefault="00ED78C2" w:rsidP="000A398E">
      <w:pPr>
        <w:pStyle w:val="Ttulo2"/>
        <w:numPr>
          <w:ilvl w:val="0"/>
          <w:numId w:val="3"/>
        </w:numPr>
        <w:rPr>
          <w:noProof/>
        </w:rPr>
      </w:pPr>
      <w:r>
        <w:rPr>
          <w:noProof/>
        </w:rPr>
        <w:t>Problemas y soluciones</w:t>
      </w:r>
    </w:p>
    <w:p w:rsidR="00ED78C2" w:rsidRDefault="00ED0035" w:rsidP="000A398E">
      <w:pPr>
        <w:pStyle w:val="Ttulo4"/>
      </w:pPr>
      <w:r>
        <w:t xml:space="preserve">3.1.- </w:t>
      </w:r>
      <w:r w:rsidR="00ED78C2">
        <w:t>Problemas encontrados en el desarrollo y soluciones dadas</w:t>
      </w:r>
    </w:p>
    <w:p w:rsidR="00737424" w:rsidRDefault="00737424" w:rsidP="00737424"/>
    <w:p w:rsidR="00737424" w:rsidRDefault="00737424" w:rsidP="00737424"/>
    <w:p w:rsidR="00737424" w:rsidRDefault="00737424" w:rsidP="00737424">
      <w:pPr>
        <w:pStyle w:val="Contenido"/>
      </w:pPr>
      <w:r>
        <w:t>LOS PUTO HOSTING (no funcionaban las páginas, dejó de funcionar el servicio de correo)</w:t>
      </w:r>
    </w:p>
    <w:p w:rsidR="00737424" w:rsidRPr="00737424" w:rsidRDefault="00737424" w:rsidP="00737424"/>
    <w:p w:rsidR="00ED78C2" w:rsidRDefault="00ED0035" w:rsidP="000A398E">
      <w:pPr>
        <w:pStyle w:val="Ttulo2"/>
        <w:numPr>
          <w:ilvl w:val="0"/>
          <w:numId w:val="3"/>
        </w:numPr>
        <w:rPr>
          <w:noProof/>
        </w:rPr>
      </w:pPr>
      <w:r>
        <w:rPr>
          <w:noProof/>
        </w:rPr>
        <w:t>Despliegue</w:t>
      </w:r>
    </w:p>
    <w:p w:rsidR="00ED0035" w:rsidRDefault="00ED0035" w:rsidP="000A398E">
      <w:pPr>
        <w:pStyle w:val="Ttulo4"/>
      </w:pPr>
      <w:r>
        <w:t>4.1.- Tecnologías usadas en el despliegue final</w:t>
      </w:r>
    </w:p>
    <w:p w:rsidR="003C124B" w:rsidRDefault="003C124B" w:rsidP="003C124B"/>
    <w:p w:rsidR="00ED0035" w:rsidRDefault="003C124B" w:rsidP="007F29A3">
      <w:pPr>
        <w:pStyle w:val="Contenido"/>
      </w:pPr>
      <w:r>
        <w:t xml:space="preserve">Comentar </w:t>
      </w:r>
      <w:proofErr w:type="spellStart"/>
      <w:r>
        <w:t>wordpress</w:t>
      </w:r>
      <w:proofErr w:type="spellEnd"/>
      <w:r>
        <w:t xml:space="preserve"> y los plugins </w:t>
      </w:r>
      <w:proofErr w:type="spellStart"/>
      <w:r>
        <w:t>mas</w:t>
      </w:r>
      <w:proofErr w:type="spellEnd"/>
      <w:r>
        <w:t xml:space="preserve"> importantes y el hosting final</w:t>
      </w:r>
    </w:p>
    <w:p w:rsidR="007F29A3" w:rsidRDefault="007F29A3" w:rsidP="00ED0035">
      <w:pPr>
        <w:pStyle w:val="Contenido"/>
      </w:pPr>
    </w:p>
    <w:p w:rsidR="00ED0035" w:rsidRDefault="00ED0035" w:rsidP="000A398E">
      <w:pPr>
        <w:pStyle w:val="Ttulo2"/>
        <w:numPr>
          <w:ilvl w:val="0"/>
          <w:numId w:val="3"/>
        </w:numPr>
        <w:rPr>
          <w:noProof/>
        </w:rPr>
      </w:pPr>
      <w:r>
        <w:rPr>
          <w:noProof/>
        </w:rPr>
        <w:t>Revisión de los objetivos</w:t>
      </w:r>
    </w:p>
    <w:p w:rsidR="00ED0035" w:rsidRDefault="00ED0035" w:rsidP="000A398E">
      <w:pPr>
        <w:pStyle w:val="Ttulo4"/>
      </w:pPr>
      <w:r>
        <w:t>5.1.- Grado de cumplimiento de los objetivos</w:t>
      </w:r>
    </w:p>
    <w:p w:rsidR="007F29A3" w:rsidRPr="007F29A3" w:rsidRDefault="007F29A3" w:rsidP="007F29A3"/>
    <w:p w:rsidR="007F29A3" w:rsidRDefault="007F29A3" w:rsidP="007F29A3">
      <w:pPr>
        <w:pStyle w:val="Contenido"/>
      </w:pPr>
      <w:r>
        <w:t xml:space="preserve">Po </w:t>
      </w:r>
      <w:proofErr w:type="spellStart"/>
      <w:r>
        <w:t>otga</w:t>
      </w:r>
      <w:proofErr w:type="spellEnd"/>
      <w:r>
        <w:t xml:space="preserve"> ve los objetivos y </w:t>
      </w:r>
      <w:proofErr w:type="spellStart"/>
      <w:r>
        <w:t>desi</w:t>
      </w:r>
      <w:proofErr w:type="spellEnd"/>
      <w:r>
        <w:t xml:space="preserve"> que soy un maquina</w:t>
      </w:r>
    </w:p>
    <w:p w:rsidR="00ED0035" w:rsidRDefault="00ED0035" w:rsidP="00ED0035">
      <w:pPr>
        <w:pStyle w:val="Contenido"/>
      </w:pPr>
    </w:p>
    <w:p w:rsidR="00ED0035" w:rsidRDefault="00ED0035" w:rsidP="000A398E">
      <w:pPr>
        <w:pStyle w:val="Ttulo2"/>
        <w:numPr>
          <w:ilvl w:val="0"/>
          <w:numId w:val="3"/>
        </w:numPr>
        <w:rPr>
          <w:noProof/>
        </w:rPr>
      </w:pPr>
      <w:r>
        <w:rPr>
          <w:noProof/>
        </w:rPr>
        <w:t>Conclusiones finales</w:t>
      </w:r>
    </w:p>
    <w:p w:rsidR="00ED0035" w:rsidRDefault="00ED0035" w:rsidP="000A398E">
      <w:pPr>
        <w:pStyle w:val="Ttulo4"/>
      </w:pPr>
      <w:r>
        <w:t>6.1.- Conclusión de funcionalidad de la aplicación</w:t>
      </w:r>
    </w:p>
    <w:p w:rsidR="007F29A3" w:rsidRDefault="007F29A3" w:rsidP="007F29A3"/>
    <w:p w:rsidR="007F29A3" w:rsidRDefault="007F29A3" w:rsidP="007F29A3">
      <w:pPr>
        <w:pStyle w:val="Contenido"/>
      </w:pPr>
      <w:r>
        <w:t>Que funcionalidades ha terminado teniendo la web</w:t>
      </w:r>
    </w:p>
    <w:p w:rsidR="007F29A3" w:rsidRPr="007F29A3" w:rsidRDefault="007F29A3" w:rsidP="007F29A3"/>
    <w:p w:rsidR="00ED0035" w:rsidRDefault="00ED0035" w:rsidP="000A398E">
      <w:pPr>
        <w:pStyle w:val="Ttulo4"/>
      </w:pPr>
      <w:r>
        <w:t>6.2.- Futuro del proyecto</w:t>
      </w:r>
    </w:p>
    <w:p w:rsidR="007F29A3" w:rsidRDefault="007F29A3" w:rsidP="007F29A3"/>
    <w:p w:rsidR="007F29A3" w:rsidRPr="007F29A3" w:rsidRDefault="007F29A3" w:rsidP="007F29A3">
      <w:pPr>
        <w:pStyle w:val="Contenido"/>
      </w:pPr>
      <w:r>
        <w:t>Que funcionalidades tiene pensada la asociación para la web</w:t>
      </w:r>
    </w:p>
    <w:sectPr w:rsidR="007F29A3" w:rsidRPr="007F29A3" w:rsidSect="00AB02A7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949" w:rsidRDefault="00722949">
      <w:r>
        <w:separator/>
      </w:r>
    </w:p>
    <w:p w:rsidR="00722949" w:rsidRDefault="00722949"/>
  </w:endnote>
  <w:endnote w:type="continuationSeparator" w:id="0">
    <w:p w:rsidR="00722949" w:rsidRDefault="00722949">
      <w:r>
        <w:continuationSeparator/>
      </w:r>
    </w:p>
    <w:p w:rsidR="00722949" w:rsidRDefault="007229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943925">
          <w:rPr>
            <w:noProof/>
            <w:lang w:bidi="es-ES"/>
          </w:rPr>
          <w:t>4</w:t>
        </w:r>
        <w:r>
          <w:rPr>
            <w:noProof/>
            <w:lang w:bidi="es-ES"/>
          </w:rPr>
          <w:fldChar w:fldCharType="end"/>
        </w:r>
      </w:p>
    </w:sdtContent>
  </w:sdt>
  <w:p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949" w:rsidRDefault="00722949">
      <w:r>
        <w:separator/>
      </w:r>
    </w:p>
    <w:p w:rsidR="00722949" w:rsidRDefault="00722949"/>
  </w:footnote>
  <w:footnote w:type="continuationSeparator" w:id="0">
    <w:p w:rsidR="00722949" w:rsidRDefault="00722949">
      <w:r>
        <w:continuationSeparator/>
      </w:r>
    </w:p>
    <w:p w:rsidR="00722949" w:rsidRDefault="0072294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Encabezado"/>
            <w:rPr>
              <w:noProof/>
            </w:rPr>
          </w:pPr>
        </w:p>
      </w:tc>
    </w:tr>
  </w:tbl>
  <w:p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23D4"/>
    <w:multiLevelType w:val="hybridMultilevel"/>
    <w:tmpl w:val="7C4277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15ABC"/>
    <w:multiLevelType w:val="hybridMultilevel"/>
    <w:tmpl w:val="9698EB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1">
      <w:start w:val="1"/>
      <w:numFmt w:val="decimal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A2BD4"/>
    <w:multiLevelType w:val="hybridMultilevel"/>
    <w:tmpl w:val="38A697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B7C4B"/>
    <w:multiLevelType w:val="hybridMultilevel"/>
    <w:tmpl w:val="39A84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2928"/>
    <w:multiLevelType w:val="hybridMultilevel"/>
    <w:tmpl w:val="2BCEE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A2666"/>
    <w:multiLevelType w:val="hybridMultilevel"/>
    <w:tmpl w:val="98741C08"/>
    <w:lvl w:ilvl="0" w:tplc="0C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 w15:restartNumberingAfterBreak="0">
    <w:nsid w:val="73031212"/>
    <w:multiLevelType w:val="multilevel"/>
    <w:tmpl w:val="A6FA78EC"/>
    <w:lvl w:ilvl="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B41"/>
    <w:rsid w:val="0002482E"/>
    <w:rsid w:val="00050324"/>
    <w:rsid w:val="000747A0"/>
    <w:rsid w:val="000A0150"/>
    <w:rsid w:val="000A398E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C7951"/>
    <w:rsid w:val="002D284C"/>
    <w:rsid w:val="002F51F5"/>
    <w:rsid w:val="00312137"/>
    <w:rsid w:val="00330359"/>
    <w:rsid w:val="0033762F"/>
    <w:rsid w:val="00360494"/>
    <w:rsid w:val="00366C7E"/>
    <w:rsid w:val="00384EA3"/>
    <w:rsid w:val="00392F78"/>
    <w:rsid w:val="003A39A1"/>
    <w:rsid w:val="003A3E60"/>
    <w:rsid w:val="003C124B"/>
    <w:rsid w:val="003C2191"/>
    <w:rsid w:val="003D3863"/>
    <w:rsid w:val="003E4373"/>
    <w:rsid w:val="004110DE"/>
    <w:rsid w:val="0044085A"/>
    <w:rsid w:val="004B21A5"/>
    <w:rsid w:val="004E5FEE"/>
    <w:rsid w:val="004F2B1E"/>
    <w:rsid w:val="005037F0"/>
    <w:rsid w:val="00516A86"/>
    <w:rsid w:val="005275F6"/>
    <w:rsid w:val="00572102"/>
    <w:rsid w:val="005F1BB0"/>
    <w:rsid w:val="00615E88"/>
    <w:rsid w:val="00656C4D"/>
    <w:rsid w:val="006E5716"/>
    <w:rsid w:val="006F7F35"/>
    <w:rsid w:val="00722949"/>
    <w:rsid w:val="007302B3"/>
    <w:rsid w:val="00730733"/>
    <w:rsid w:val="007309A6"/>
    <w:rsid w:val="00730E3A"/>
    <w:rsid w:val="00736AAF"/>
    <w:rsid w:val="00737424"/>
    <w:rsid w:val="00765B2A"/>
    <w:rsid w:val="0077453C"/>
    <w:rsid w:val="00783A34"/>
    <w:rsid w:val="007C6B52"/>
    <w:rsid w:val="007D16C5"/>
    <w:rsid w:val="007F29A3"/>
    <w:rsid w:val="0082756C"/>
    <w:rsid w:val="00862FE4"/>
    <w:rsid w:val="0086389A"/>
    <w:rsid w:val="0087605E"/>
    <w:rsid w:val="008941AE"/>
    <w:rsid w:val="008A5F37"/>
    <w:rsid w:val="008B1FEE"/>
    <w:rsid w:val="00903C32"/>
    <w:rsid w:val="00910FB2"/>
    <w:rsid w:val="00916B16"/>
    <w:rsid w:val="009173B9"/>
    <w:rsid w:val="0093335D"/>
    <w:rsid w:val="0093613E"/>
    <w:rsid w:val="00943026"/>
    <w:rsid w:val="00943925"/>
    <w:rsid w:val="00966B81"/>
    <w:rsid w:val="00977F79"/>
    <w:rsid w:val="009C7720"/>
    <w:rsid w:val="00A23AFA"/>
    <w:rsid w:val="00A31B3E"/>
    <w:rsid w:val="00A532F3"/>
    <w:rsid w:val="00A8489E"/>
    <w:rsid w:val="00AB02A7"/>
    <w:rsid w:val="00AC29F3"/>
    <w:rsid w:val="00B231E5"/>
    <w:rsid w:val="00BC55C4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6620C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81B40"/>
    <w:rsid w:val="00E91D22"/>
    <w:rsid w:val="00ED0035"/>
    <w:rsid w:val="00ED032F"/>
    <w:rsid w:val="00ED78C2"/>
    <w:rsid w:val="00EF555B"/>
    <w:rsid w:val="00F027BB"/>
    <w:rsid w:val="00F11DCF"/>
    <w:rsid w:val="00F162EA"/>
    <w:rsid w:val="00F52D27"/>
    <w:rsid w:val="00F83527"/>
    <w:rsid w:val="00FD43C7"/>
    <w:rsid w:val="00FD583F"/>
    <w:rsid w:val="00FD7488"/>
    <w:rsid w:val="00FE7B41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58215B"/>
  <w15:docId w15:val="{9537D54A-B20D-48BA-8A5D-02E67D95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2D28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1"/>
    <w:unhideWhenUsed/>
    <w:qFormat/>
    <w:rsid w:val="008275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3E437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5"/>
    <w:rsid w:val="002D284C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1"/>
    <w:rsid w:val="0082756C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u\AppData\Roaming\Microsoft\Plantilla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86EA19E7314043B2BF1B7A5F856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ACA51-9E33-4FF8-A974-09E590ED0F15}"/>
      </w:docPartPr>
      <w:docPartBody>
        <w:p w:rsidR="00D40C28" w:rsidRDefault="000F7E0B">
          <w:pPr>
            <w:pStyle w:val="3A86EA19E7314043B2BF1B7A5F856033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FF8C6768177C469A8D1A75EE3B7D9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3E71A-AD37-4C1A-9EEC-66AF57132445}"/>
      </w:docPartPr>
      <w:docPartBody>
        <w:p w:rsidR="00D40C28" w:rsidRDefault="000F7E0B">
          <w:pPr>
            <w:pStyle w:val="FF8C6768177C469A8D1A75EE3B7D9775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0B"/>
    <w:rsid w:val="00025AF1"/>
    <w:rsid w:val="000F7E0B"/>
    <w:rsid w:val="00A6463E"/>
    <w:rsid w:val="00D4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877B7890F843417EB3A4E5984EC26B61">
    <w:name w:val="877B7890F843417EB3A4E5984EC26B61"/>
  </w:style>
  <w:style w:type="paragraph" w:customStyle="1" w:styleId="3A86EA19E7314043B2BF1B7A5F856033">
    <w:name w:val="3A86EA19E7314043B2BF1B7A5F856033"/>
  </w:style>
  <w:style w:type="paragraph" w:customStyle="1" w:styleId="FF8C6768177C469A8D1A75EE3B7D9775">
    <w:name w:val="FF8C6768177C469A8D1A75EE3B7D9775"/>
  </w:style>
  <w:style w:type="paragraph" w:customStyle="1" w:styleId="93FF3AA80998477CB7A1CBC51F000678">
    <w:name w:val="93FF3AA80998477CB7A1CBC51F000678"/>
  </w:style>
  <w:style w:type="paragraph" w:customStyle="1" w:styleId="32B12BF682784907A25704BDCD9F88F0">
    <w:name w:val="32B12BF682784907A25704BDCD9F88F0"/>
  </w:style>
  <w:style w:type="paragraph" w:customStyle="1" w:styleId="CACE6E5891824DCCADD66F06D4FF03F2">
    <w:name w:val="CACE6E5891824DCCADD66F06D4FF03F2"/>
  </w:style>
  <w:style w:type="paragraph" w:customStyle="1" w:styleId="8F10295D74904FC6BD3C58085463C91D">
    <w:name w:val="8F10295D74904FC6BD3C58085463C91D"/>
  </w:style>
  <w:style w:type="paragraph" w:customStyle="1" w:styleId="DB7D1B719F144856BFCEF35E6AD0BAE0">
    <w:name w:val="DB7D1B719F144856BFCEF35E6AD0B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Jesus Rosado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271</TotalTime>
  <Pages>5</Pages>
  <Words>494</Words>
  <Characters>2718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Jesu</dc:creator>
  <cp:keywords/>
  <cp:lastModifiedBy>Jesu</cp:lastModifiedBy>
  <cp:revision>7</cp:revision>
  <cp:lastPrinted>2006-08-01T17:47:00Z</cp:lastPrinted>
  <dcterms:created xsi:type="dcterms:W3CDTF">2021-05-31T16:00:00Z</dcterms:created>
  <dcterms:modified xsi:type="dcterms:W3CDTF">2021-06-02T11:34:00Z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